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4880" w:type="pct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B6C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4"/>
        <w:gridCol w:w="5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5000" w:type="pct"/>
            <w:gridSpan w:val="2"/>
            <w:shd w:val="clear" w:color="auto" w:fill="auto"/>
          </w:tcPr>
          <w:p>
            <w:pPr>
              <w:shd w:val="clear" w:color="auto" w:fill="FFFFFF" w:themeFill="background1"/>
              <w:tabs>
                <w:tab w:val="left" w:pos="1530"/>
                <w:tab w:val="center" w:pos="4567"/>
              </w:tabs>
              <w:spacing w:after="75" w:line="240" w:lineRule="auto"/>
              <w:jc w:val="center"/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bookmarkStart w:id="0" w:name="_GoBack"/>
            <w:bookmarkEnd w:id="0"/>
            <w:r>
              <w:rPr>
                <w:color w:val="A60AAC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85090</wp:posOffset>
                      </wp:positionV>
                      <wp:extent cx="5729605" cy="645795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29605" cy="6457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  <w:between w:val="none" w:color="auto" w:sz="0" w:space="0"/>
                                    </w:pBdr>
                                    <w:bidi w:val="0"/>
                                    <w:jc w:val="center"/>
                                    <w:rPr>
                                      <w:sz w:val="44"/>
                                      <w:szCs w:val="4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i/>
                                      <w:iCs/>
                                      <w:color w:val="5B9BD5" w:themeColor="accent1"/>
                                      <w:sz w:val="44"/>
                                      <w:szCs w:val="44"/>
                                      <w:u w:val="single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Be Mine Bouquet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4.5pt;margin-top:6.7pt;height:50.85pt;width:451.1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Fq5BTaAAAACQEAAA8AAAAAAAAAAQAgAAAAIgAAAGRycy9kb3ducmV2LnhtbFBLAQIU&#10;ABQAAAAIAIdO4kBwXbwJKgIAAGUEAAAOAAAAAAAAAAEAIAAAACkBAABkcnMvZTJvRG9jLnhtbFBL&#10;BQYAAAAABgAGAFkBAADF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bidi w:val="0"/>
                              <w:jc w:val="center"/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44"/>
                                <w:szCs w:val="44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Be Mine Bouquet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Poppins" w:hAnsi="Poppins" w:eastAsia="Times New Roman" w:cs="Times New Roman"/>
                <w:b/>
                <w:bCs/>
                <w:color w:val="A60AAC"/>
                <w:sz w:val="32"/>
                <w:szCs w:val="32"/>
                <w:shd w:val="clea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Product Details</w:t>
            </w:r>
          </w:p>
          <w:p>
            <w:pPr>
              <w:shd w:val="clear" w:fill="FFFFFF" w:themeFill="background1"/>
              <w:spacing w:after="0" w:line="240" w:lineRule="auto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B6C1"/>
        </w:tblPrEx>
        <w:trPr>
          <w:trHeight w:val="11182" w:hRule="atLeast"/>
        </w:trPr>
        <w:tc>
          <w:tcPr>
            <w:tcW w:w="1892" w:type="pct"/>
            <w:shd w:val="clear" w:color="auto" w:fill="auto"/>
          </w:tcPr>
          <w:p>
            <w:p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1"/>
                <w:szCs w:val="21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before="0" w:beforeAutospacing="0" w:after="240" w:afterAutospacing="0"/>
              <w:ind w:left="0" w:right="0" w:firstLine="0"/>
              <w:jc w:val="left"/>
              <w:textAlignment w:val="baseline"/>
              <w:rPr>
                <w:rFonts w:ascii="Poppins" w:hAnsi="Poppins" w:eastAsia="Poppins" w:cs="Poppins"/>
                <w:i w:val="0"/>
                <w:iCs w:val="0"/>
                <w:caps w:val="0"/>
                <w:color w:val="3C3F42"/>
                <w:spacing w:val="0"/>
                <w:sz w:val="21"/>
                <w:szCs w:val="21"/>
              </w:rPr>
            </w:pPr>
            <w:r>
              <w:rPr>
                <w:rFonts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  <w:t>Be Mine comes with 27 red soap rose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  <w:t>s together with eucalyptus and LED.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 w:themeFill="background1"/>
              <w:spacing w:after="240" w:afterAutospacing="0"/>
              <w:ind w:left="0" w:right="0" w:firstLine="0"/>
              <w:jc w:val="left"/>
              <w:textAlignment w:val="baseline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C3F42"/>
                <w:spacing w:val="0"/>
                <w:sz w:val="21"/>
                <w:szCs w:val="21"/>
                <w:shd w:val="clear" w:fill="FFFFFF"/>
                <w:vertAlign w:val="baseline"/>
              </w:rPr>
              <w:t>Size : 54cm x 48cm.</w:t>
            </w:r>
          </w:p>
          <w:p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Arial" w:hAnsi="Arial" w:eastAsia="Times New Roman" w:cs="Arial"/>
                <w:b/>
                <w:bCs/>
                <w:i/>
                <w:iCs/>
                <w:color w:val="3C3F42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3C3F42"/>
                <w:sz w:val="20"/>
                <w:szCs w:val="20"/>
              </w:rPr>
              <w:t>*Flower arrangement, shades, bloom sizes and wrapping style may vary from the picture shown.</w:t>
            </w:r>
          </w:p>
          <w:p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hint="default" w:ascii="Arial" w:hAnsi="Arial" w:eastAsia="Times New Roman" w:cs="Arial"/>
                <w:color w:val="3C3F42"/>
                <w:sz w:val="24"/>
                <w:szCs w:val="24"/>
                <w:shd w:val="clear" w:fill="FFB6C1"/>
                <w:lang w:val="en-US"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Available for Same Day Delivery within Klang Valley (order placed before 12pm.)</w:t>
            </w:r>
          </w:p>
          <w:p>
            <w:pPr>
              <w:pStyle w:val="12"/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360" w:leftChars="0"/>
              <w:rPr>
                <w:rFonts w:hint="default" w:ascii="Arial" w:hAnsi="Arial" w:eastAsia="Times New Roman" w:cs="Arial"/>
                <w:color w:val="3C3F42"/>
                <w:sz w:val="24"/>
                <w:szCs w:val="24"/>
                <w:shd w:val="clear" w:fill="FFB6C1"/>
                <w:lang w:val="en-US"/>
              </w:rPr>
            </w:pPr>
          </w:p>
          <w:p>
            <w:pPr>
              <w:pStyle w:val="12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b/>
              </w:rPr>
            </w:pPr>
            <w:r>
              <w:rPr>
                <w:rFonts w:ascii="Arial" w:hAnsi="Arial" w:eastAsia="Times New Roman" w:cs="Arial"/>
                <w:color w:val="3C3F42"/>
                <w:sz w:val="21"/>
                <w:szCs w:val="21"/>
              </w:rPr>
              <w:t>Free Message Card.</w:t>
            </w:r>
          </w:p>
        </w:tc>
        <w:tc>
          <w:tcPr>
            <w:tcW w:w="3107" w:type="pct"/>
            <w:shd w:val="clear" w:color="auto" w:fill="auto"/>
          </w:tcPr>
          <w:tbl>
            <w:tblPr>
              <w:tblStyle w:val="11"/>
              <w:tblW w:w="568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FFFFFF" w:themeFill="background1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68"/>
              <w:gridCol w:w="271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68" w:type="dxa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40535" cy="2318385"/>
                        <wp:effectExtent l="0" t="0" r="12065" b="13335"/>
                        <wp:docPr id="1" name="Picture 1" descr="p01_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p01_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40535" cy="2318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8" w:type="dxa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6725" cy="2320290"/>
                        <wp:effectExtent l="0" t="0" r="635" b="11430"/>
                        <wp:docPr id="3" name="Picture 3" descr="p01_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p01_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725" cy="23202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FFFFFF" w:themeFill="background1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68" w:type="dxa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6090" cy="2321560"/>
                        <wp:effectExtent l="0" t="0" r="1270" b="10160"/>
                        <wp:docPr id="4" name="Picture 4" descr="p01_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p01_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2321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8" w:type="dxa"/>
                  <w:shd w:val="clear" w:color="auto" w:fill="FFFFFF" w:themeFill="background1"/>
                </w:tcPr>
                <w:p>
                  <w:pPr>
                    <w:shd w:val="clear" w:fill="FFFFFF" w:themeFill="background1"/>
                    <w:spacing w:after="0" w:line="240" w:lineRule="auto"/>
                    <w:rPr>
                      <w:rFonts w:hint="default"/>
                      <w:b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vertAlign w:val="baseline"/>
                      <w:lang w:val="en-US"/>
                    </w:rPr>
                    <w:drawing>
                      <wp:inline distT="0" distB="0" distL="114300" distR="114300">
                        <wp:extent cx="1739900" cy="2322195"/>
                        <wp:effectExtent l="0" t="0" r="12700" b="9525"/>
                        <wp:docPr id="5" name="Picture 5" descr="p01_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 descr="p01_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9900" cy="2322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hd w:val="clear" w:fill="FFFFFF" w:themeFill="background1"/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hd w:val="clear" w:color="auto" w:fill="FFFFFF" w:themeFill="background1"/>
              <w:spacing w:after="0" w:line="240" w:lineRule="auto"/>
              <w:ind w:left="-360" w:leftChars="0"/>
              <w:rPr>
                <w:rFonts w:ascii="Arial" w:hAnsi="Arial" w:eastAsia="Times New Roman" w:cs="Arial"/>
                <w:color w:val="3C3F42"/>
                <w:sz w:val="24"/>
                <w:szCs w:val="24"/>
              </w:rPr>
            </w:pPr>
          </w:p>
          <w:p>
            <w:pPr>
              <w:shd w:val="clear" w:color="auto" w:fill="FFFFFF" w:themeFill="background1"/>
              <w:spacing w:after="0" w:line="240" w:lineRule="auto"/>
              <w:textAlignment w:val="baseline"/>
              <w:rPr>
                <w:rFonts w:hint="default"/>
                <w:b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Any enquiries please chat with us at 011-56278126 before placing an order</w:t>
            </w:r>
            <w:r>
              <w:rPr>
                <w:rFonts w:hint="default" w:ascii="Arial" w:hAnsi="Arial" w:eastAsia="Times New Roman" w:cs="Arial"/>
                <w:b/>
                <w:bCs/>
                <w:color w:val="C00000"/>
                <w:sz w:val="26"/>
                <w:szCs w:val="26"/>
                <w:lang w:val="en-US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C00000"/>
                <w:sz w:val="26"/>
                <w:szCs w:val="26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props3d w14:extrusionH="0" w14:contourW="0" w14:prstMaterial="clear"/>
              </w:rPr>
              <w:t>**</w:t>
            </w:r>
          </w:p>
        </w:tc>
      </w:tr>
    </w:tbl>
    <w:p>
      <w:pPr>
        <w:shd w:val="clear" w:fill="FFFFFF" w:themeFill="background1"/>
        <w:rPr>
          <w:rFonts w:hint="default"/>
          <w:b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1091565</wp:posOffset>
                </wp:positionV>
                <wp:extent cx="1828800" cy="1828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35pt;margin-top:85.95pt;height:144pt;width:144pt;mso-wrap-distance-bottom:0pt;mso-wrap-distance-left:9pt;mso-wrap-distance-right:9pt;mso-wrap-distance-top:0pt;mso-wrap-style:none;z-index:251660288;mso-width-relative:page;mso-height-relative:page;" filled="f" stroked="f" coordsize="21600,21600" o:gfxdata="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r58KvZAAAACgEAAA8AAAAAAAAAAQAgAAAAIgAAAGRycy9kb3ducmV2LnhtbFBLAQIUABQAAAAI&#10;AIdO4kCy+ffCJQIAAGQ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382905</wp:posOffset>
                </wp:positionV>
                <wp:extent cx="1828800" cy="18288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25pt;margin-top:30.15pt;height:144pt;width:144pt;mso-wrap-distance-bottom:0pt;mso-wrap-distance-left:9pt;mso-wrap-distance-right:9pt;mso-wrap-distance-top:0pt;mso-wrap-style:none;z-index:251661312;mso-width-relative:page;mso-height-relative:page;" filled="f" stroked="f" coordsize="21600,21600" o:gfxdata="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hwez9gAAAAJAQAADwAAAAAAAAABACAAAAAiAAAAZHJzL2Rvd25yZXYueG1sUEsBAhQAFAAAAAgA&#10;h07iQKzuTY0lAgAAZAQAAA4AAAAAAAAAAQAgAAAAJ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lang w:val="en-US"/>
        </w:rPr>
        <w:t xml:space="preserve"> </w:t>
      </w:r>
      <w:r>
        <w:rPr>
          <w:rFonts w:hint="default"/>
          <w:b/>
          <w:lang w:val="en-US"/>
        </w:rPr>
        <w:t xml:space="preserve"> 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Poppi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A30FE"/>
    <w:multiLevelType w:val="multilevel"/>
    <w:tmpl w:val="3F0A30F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6D93"/>
    <w:rsid w:val="0064309F"/>
    <w:rsid w:val="00A35AB3"/>
    <w:rsid w:val="00A42AAC"/>
    <w:rsid w:val="00DF0D76"/>
    <w:rsid w:val="00E40DF8"/>
    <w:rsid w:val="015D67CE"/>
    <w:rsid w:val="02E3070D"/>
    <w:rsid w:val="03D94ADB"/>
    <w:rsid w:val="07454BF9"/>
    <w:rsid w:val="19EE2F31"/>
    <w:rsid w:val="23C3670B"/>
    <w:rsid w:val="244A4D1A"/>
    <w:rsid w:val="265005E2"/>
    <w:rsid w:val="27610C55"/>
    <w:rsid w:val="276B7A70"/>
    <w:rsid w:val="2B5305D3"/>
    <w:rsid w:val="2C48149A"/>
    <w:rsid w:val="340E6F42"/>
    <w:rsid w:val="342B1616"/>
    <w:rsid w:val="38ED4E32"/>
    <w:rsid w:val="3CFF16A1"/>
    <w:rsid w:val="427B6B1F"/>
    <w:rsid w:val="45DF137B"/>
    <w:rsid w:val="465B237E"/>
    <w:rsid w:val="5173683A"/>
    <w:rsid w:val="55DF63F2"/>
    <w:rsid w:val="574511BD"/>
    <w:rsid w:val="586C319D"/>
    <w:rsid w:val="59FE385E"/>
    <w:rsid w:val="5A84160F"/>
    <w:rsid w:val="620C10EB"/>
    <w:rsid w:val="6E6F4E2B"/>
    <w:rsid w:val="6F2C2F45"/>
    <w:rsid w:val="764E6CAD"/>
    <w:rsid w:val="76ED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4"/>
    <w:qFormat/>
    <w:uiPriority w:val="22"/>
    <w:rPr>
      <w:b/>
      <w:bCs/>
    </w:rPr>
  </w:style>
  <w:style w:type="table" w:styleId="11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1 Char"/>
    <w:basedOn w:val="4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4">
    <w:name w:val="Balloon Text Char"/>
    <w:basedOn w:val="4"/>
    <w:link w:val="6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AppData\Local\Kingsoft\WPS%20Office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137</Words>
  <Characters>782</Characters>
  <Lines>6</Lines>
  <Paragraphs>1</Paragraphs>
  <TotalTime>4</TotalTime>
  <ScaleCrop>false</ScaleCrop>
  <LinksUpToDate>false</LinksUpToDate>
  <CharactersWithSpaces>918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2022-05-25T10:27:00Z</dcterms:created>
  <dc:creator>KHOAIMO98</dc:creator>
  <cp:lastModifiedBy>Vũ Văn Đài</cp:lastModifiedBy>
  <dcterms:modified xsi:type="dcterms:W3CDTF">2022-06-11T11:15:21Z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FB0C4F6C7B6A46D7A004695B3A344565</vt:lpwstr>
  </property>
</Properties>
</file>